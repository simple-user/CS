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93286" w:rsidRDefault="00393286">
      <w:pPr>
        <w:pStyle w:val="normal0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Тема: Обробка виключних ситуацій. Перевантажені оператори. Властивості. Індексатори</w:t>
      </w:r>
    </w:p>
    <w:p w:rsidR="00393286" w:rsidRDefault="00393286">
      <w:pPr>
        <w:pStyle w:val="normal0"/>
      </w:pPr>
    </w:p>
    <w:p w:rsidR="00393286" w:rsidRDefault="00393286">
      <w:pPr>
        <w:pStyle w:val="normal0"/>
      </w:pPr>
      <w:r>
        <w:rPr>
          <w:rFonts w:ascii="Times New Roman" w:hAnsi="Times New Roman" w:cs="Times New Roman"/>
          <w:b/>
          <w:sz w:val="24"/>
          <w:szCs w:val="24"/>
        </w:rPr>
        <w:t xml:space="preserve">Завдання 1. </w:t>
      </w:r>
      <w:r>
        <w:rPr>
          <w:rFonts w:ascii="Times New Roman" w:hAnsi="Times New Roman" w:cs="Times New Roman"/>
          <w:sz w:val="24"/>
          <w:szCs w:val="24"/>
        </w:rPr>
        <w:t>Створити клас Score, що містить інформацію про очки отримані гравцем протягом сеансу гри. Клас містить поля:</w:t>
      </w:r>
    </w:p>
    <w:p w:rsidR="00393286" w:rsidRDefault="00393286">
      <w:pPr>
        <w:pStyle w:val="normal0"/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Нікнейм гравця</w:t>
      </w:r>
    </w:p>
    <w:p w:rsidR="00393286" w:rsidRDefault="00393286">
      <w:pPr>
        <w:pStyle w:val="normal0"/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Кількість зароблених очок</w:t>
      </w:r>
    </w:p>
    <w:p w:rsidR="00393286" w:rsidRDefault="00393286">
      <w:pPr>
        <w:pStyle w:val="normal0"/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Статичне поле - кількість гравців</w:t>
      </w:r>
    </w:p>
    <w:p w:rsidR="00393286" w:rsidRDefault="00393286">
      <w:pPr>
        <w:pStyle w:val="normal0"/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Статичне поле - найкращий гравець</w:t>
      </w:r>
    </w:p>
    <w:p w:rsidR="00393286" w:rsidRDefault="00393286">
      <w:pPr>
        <w:pStyle w:val="normal0"/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Константе поле - максимальна кількість очок</w:t>
      </w:r>
    </w:p>
    <w:p w:rsidR="00393286" w:rsidRDefault="00393286">
      <w:pPr>
        <w:pStyle w:val="normal0"/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(додати відповідні властивості)</w:t>
      </w:r>
    </w:p>
    <w:p w:rsidR="00393286" w:rsidRDefault="00393286">
      <w:pPr>
        <w:pStyle w:val="normal0"/>
      </w:pPr>
      <w:r>
        <w:rPr>
          <w:rFonts w:ascii="Times New Roman" w:hAnsi="Times New Roman" w:cs="Times New Roman"/>
          <w:sz w:val="24"/>
          <w:szCs w:val="24"/>
        </w:rPr>
        <w:t>Методи класу:</w:t>
      </w:r>
    </w:p>
    <w:p w:rsidR="00393286" w:rsidRDefault="00393286">
      <w:pPr>
        <w:pStyle w:val="normal0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Конструктори з параметрами та по-замовчуванню</w:t>
      </w:r>
    </w:p>
    <w:p w:rsidR="00393286" w:rsidRDefault="00393286">
      <w:pPr>
        <w:pStyle w:val="normal0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Статичний конструктор</w:t>
      </w:r>
    </w:p>
    <w:p w:rsidR="00393286" w:rsidRDefault="00393286">
      <w:pPr>
        <w:pStyle w:val="normal0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перегляду інформації про гравця</w:t>
      </w:r>
    </w:p>
    <w:p w:rsidR="00393286" w:rsidRDefault="00393286">
      <w:pPr>
        <w:pStyle w:val="normal0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додання очок гравцю</w:t>
      </w:r>
    </w:p>
    <w:p w:rsidR="00393286" w:rsidRDefault="00393286">
      <w:pPr>
        <w:pStyle w:val="normal0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вирахування (віднімання) очок гравцю</w:t>
      </w:r>
    </w:p>
    <w:p w:rsidR="00393286" w:rsidRDefault="00393286">
      <w:pPr>
        <w:pStyle w:val="normal0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Статичний метод визначення найкращого гравця (приймає масив гравців)</w:t>
      </w:r>
    </w:p>
    <w:p w:rsidR="00393286" w:rsidRDefault="00393286">
      <w:pPr>
        <w:pStyle w:val="normal0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Play, що приймає кількість часу яку грає гравець (в секундах) та по формулі (визначається розробником) встановлює певну кількість очок</w:t>
      </w:r>
    </w:p>
    <w:p w:rsidR="00393286" w:rsidRDefault="00393286">
      <w:pPr>
        <w:pStyle w:val="normal0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Перевантажений оператор ++</w:t>
      </w:r>
    </w:p>
    <w:p w:rsidR="00393286" w:rsidRDefault="00393286">
      <w:pPr>
        <w:pStyle w:val="normal0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Перевантажений оператор --</w:t>
      </w:r>
    </w:p>
    <w:p w:rsidR="00393286" w:rsidRDefault="00393286">
      <w:pPr>
        <w:pStyle w:val="normal0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 приведення типу від int</w:t>
      </w:r>
    </w:p>
    <w:p w:rsidR="00393286" w:rsidRDefault="00393286">
      <w:pPr>
        <w:pStyle w:val="normal0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 приведення типу до int</w:t>
      </w:r>
    </w:p>
    <w:p w:rsidR="00393286" w:rsidRDefault="00393286">
      <w:pPr>
        <w:pStyle w:val="normal0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 приведення типу від double (explicit)</w:t>
      </w:r>
    </w:p>
    <w:p w:rsidR="00393286" w:rsidRDefault="00393286">
      <w:pPr>
        <w:pStyle w:val="normal0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Перевантажений оператор ==, !=</w:t>
      </w:r>
    </w:p>
    <w:p w:rsidR="00393286" w:rsidRDefault="00393286">
      <w:pPr>
        <w:pStyle w:val="normal0"/>
      </w:pPr>
    </w:p>
    <w:p w:rsidR="00393286" w:rsidRDefault="00393286">
      <w:pPr>
        <w:pStyle w:val="normal0"/>
      </w:pPr>
      <w:r>
        <w:rPr>
          <w:rFonts w:ascii="Times New Roman" w:hAnsi="Times New Roman" w:cs="Times New Roman"/>
          <w:b/>
          <w:sz w:val="24"/>
          <w:szCs w:val="24"/>
        </w:rPr>
        <w:t xml:space="preserve">Завдання 2. </w:t>
      </w:r>
      <w:r>
        <w:rPr>
          <w:rFonts w:ascii="Times New Roman" w:hAnsi="Times New Roman" w:cs="Times New Roman"/>
          <w:sz w:val="24"/>
          <w:szCs w:val="24"/>
        </w:rPr>
        <w:t>Створити масив гравців та додати статичні методи класу Program:</w:t>
      </w:r>
    </w:p>
    <w:p w:rsidR="00393286" w:rsidRDefault="00393286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Додати гравця в позицію</w:t>
      </w:r>
    </w:p>
    <w:p w:rsidR="00393286" w:rsidRDefault="00393286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Видалити гравця по індексу</w:t>
      </w:r>
    </w:p>
    <w:p w:rsidR="00393286" w:rsidRDefault="00393286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Переглянути інформацію про гравців</w:t>
      </w:r>
    </w:p>
    <w:p w:rsidR="00393286" w:rsidRDefault="00393286">
      <w:pPr>
        <w:pStyle w:val="normal0"/>
      </w:pPr>
      <w:r>
        <w:rPr>
          <w:rFonts w:ascii="Times New Roman" w:hAnsi="Times New Roman" w:cs="Times New Roman"/>
          <w:sz w:val="24"/>
          <w:szCs w:val="24"/>
        </w:rPr>
        <w:t>Протестувати роботу програми.</w:t>
      </w:r>
    </w:p>
    <w:p w:rsidR="00393286" w:rsidRDefault="00393286">
      <w:pPr>
        <w:pStyle w:val="normal0"/>
      </w:pPr>
    </w:p>
    <w:p w:rsidR="00393286" w:rsidRDefault="00393286">
      <w:pPr>
        <w:pStyle w:val="normal0"/>
      </w:pPr>
      <w:r>
        <w:rPr>
          <w:rFonts w:ascii="Times New Roman" w:hAnsi="Times New Roman" w:cs="Times New Roman"/>
          <w:b/>
          <w:sz w:val="24"/>
          <w:szCs w:val="24"/>
        </w:rPr>
        <w:t xml:space="preserve">Завдання 3. </w:t>
      </w:r>
      <w:r>
        <w:rPr>
          <w:rFonts w:ascii="Times New Roman" w:hAnsi="Times New Roman" w:cs="Times New Roman"/>
          <w:sz w:val="24"/>
          <w:szCs w:val="24"/>
        </w:rPr>
        <w:t>Додати до статичних методів класу Program обробку виключень (помилка індексації). Ловити відповідні виключення в методі Main.</w:t>
      </w:r>
    </w:p>
    <w:p w:rsidR="00393286" w:rsidRDefault="00393286">
      <w:pPr>
        <w:pStyle w:val="normal0"/>
      </w:pPr>
    </w:p>
    <w:p w:rsidR="00393286" w:rsidRDefault="00393286">
      <w:pPr>
        <w:pStyle w:val="normal0"/>
      </w:pPr>
      <w:r>
        <w:rPr>
          <w:rFonts w:ascii="Times New Roman" w:hAnsi="Times New Roman" w:cs="Times New Roman"/>
          <w:b/>
          <w:sz w:val="24"/>
          <w:szCs w:val="24"/>
        </w:rPr>
        <w:t xml:space="preserve">Додатково. </w:t>
      </w:r>
      <w:r>
        <w:rPr>
          <w:rFonts w:ascii="Times New Roman" w:hAnsi="Times New Roman" w:cs="Times New Roman"/>
          <w:sz w:val="24"/>
          <w:szCs w:val="24"/>
        </w:rPr>
        <w:t>Додати до опису класу модифікатор partial, розбити клас на 2 однойменні простори імен.</w:t>
      </w:r>
    </w:p>
    <w:p w:rsidR="00393286" w:rsidRDefault="00393286">
      <w:pPr>
        <w:pStyle w:val="normal0"/>
      </w:pPr>
    </w:p>
    <w:p w:rsidR="00393286" w:rsidRDefault="00393286">
      <w:pPr>
        <w:pStyle w:val="normal0"/>
      </w:pPr>
    </w:p>
    <w:p w:rsidR="00393286" w:rsidRDefault="00393286">
      <w:pPr>
        <w:pStyle w:val="normal0"/>
      </w:pPr>
    </w:p>
    <w:sectPr w:rsidR="00393286" w:rsidSect="003708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A5CD7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9821269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23C6515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0804"/>
    <w:rsid w:val="00370804"/>
    <w:rsid w:val="00393286"/>
    <w:rsid w:val="007F7F57"/>
    <w:rsid w:val="00801FFC"/>
    <w:rsid w:val="009A2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color w:val="00000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370804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37080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37080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37080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370804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370804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B14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B14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B14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B14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B14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B14"/>
    <w:rPr>
      <w:rFonts w:asciiTheme="minorHAnsi" w:eastAsiaTheme="minorEastAsia" w:hAnsiTheme="minorHAnsi" w:cstheme="minorBidi"/>
      <w:b/>
      <w:bCs/>
      <w:color w:val="000000"/>
    </w:rPr>
  </w:style>
  <w:style w:type="paragraph" w:customStyle="1" w:styleId="normal0">
    <w:name w:val="normal"/>
    <w:uiPriority w:val="99"/>
    <w:rsid w:val="00370804"/>
    <w:pPr>
      <w:spacing w:line="276" w:lineRule="auto"/>
    </w:pPr>
    <w:rPr>
      <w:color w:val="000000"/>
    </w:rPr>
  </w:style>
  <w:style w:type="paragraph" w:styleId="Title">
    <w:name w:val="Title"/>
    <w:basedOn w:val="normal0"/>
    <w:next w:val="normal0"/>
    <w:link w:val="TitleChar"/>
    <w:uiPriority w:val="99"/>
    <w:qFormat/>
    <w:rsid w:val="00370804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5B14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370804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55B14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212</Words>
  <Characters>1209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Тема: Обробка виключних ситуацій</dc:title>
  <dc:subject/>
  <dc:creator/>
  <cp:keywords/>
  <dc:description/>
  <cp:lastModifiedBy>User</cp:lastModifiedBy>
  <cp:revision>2</cp:revision>
  <dcterms:created xsi:type="dcterms:W3CDTF">2015-12-02T08:57:00Z</dcterms:created>
  <dcterms:modified xsi:type="dcterms:W3CDTF">2015-12-02T08:57:00Z</dcterms:modified>
</cp:coreProperties>
</file>